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14:paraId="50638075" w14:textId="0FDC3C04" w:rsidR="00E600F4" w:rsidRDefault="004B32A1">
              <w:pPr>
                <w:pStyle w:val="Publishwithline"/>
              </w:pPr>
              <w:r w:rsidRPr="008471DE">
                <w:rPr>
                  <w:rStyle w:val="PlaceholderText"/>
                </w:rPr>
                <w:t>[Enter Post Title Here]</w:t>
              </w:r>
            </w:p>
          </w:sdtContent>
        </w:sdt>
        <w:p w14:paraId="1443D8AE" w14:textId="77777777" w:rsidR="00E600F4" w:rsidRDefault="00E600F4">
          <w:pPr>
            <w:pStyle w:val="underline"/>
          </w:pPr>
        </w:p>
        <w:p w14:paraId="09DC4C54" w14:textId="77777777" w:rsidR="00E600F4" w:rsidRDefault="004B32A1">
          <w:pPr>
            <w:pStyle w:val="PadderBetweenControlandBody"/>
          </w:pPr>
        </w:p>
      </w:sdtContent>
    </w:sdt>
    <w:p w14:paraId="6368E012" w14:textId="43B58026" w:rsidR="00E600F4" w:rsidRDefault="004B32A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WOMEN FELLOWSHIP</w:t>
      </w:r>
      <w:bookmarkStart w:id="0" w:name="_GoBack"/>
      <w:bookmarkEnd w:id="0"/>
      <w:r w:rsidR="00E21BA4">
        <w:rPr>
          <w:b/>
          <w:bCs/>
          <w:sz w:val="52"/>
          <w:szCs w:val="52"/>
        </w:rPr>
        <w:t>:</w:t>
      </w:r>
    </w:p>
    <w:p w14:paraId="0BC63E9F" w14:textId="25FFAE77" w:rsidR="00E21BA4" w:rsidRPr="00E21BA4" w:rsidRDefault="00660D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4D52F" wp14:editId="6E2ACDF4">
                <wp:simplePos x="0" y="0"/>
                <wp:positionH relativeFrom="column">
                  <wp:posOffset>9963150</wp:posOffset>
                </wp:positionH>
                <wp:positionV relativeFrom="paragraph">
                  <wp:posOffset>148590</wp:posOffset>
                </wp:positionV>
                <wp:extent cx="6713220" cy="406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406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1C54" w14:textId="2EE1C87E" w:rsidR="00660DF7" w:rsidRPr="00660DF7" w:rsidRDefault="00660DF7" w:rsidP="00660DF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60DF7">
                              <w:rPr>
                                <w:sz w:val="52"/>
                                <w:szCs w:val="52"/>
                                <w:lang w:val="en-US"/>
                              </w:rPr>
                              <w:t>SLIDES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4D52F" id="Rectangle 2" o:spid="_x0000_s1026" style="position:absolute;margin-left:784.5pt;margin-top:11.7pt;width:528.6pt;height:3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" fillcolor="white [3201]" strokecolor="#70ad47 [3209]" strokeweight="2pt">
                <v:stroke endcap="round"/>
                <v:textbox>
                  <w:txbxContent>
                    <w:p w14:paraId="7E6B1C54" w14:textId="2EE1C87E" w:rsidR="00660DF7" w:rsidRPr="00660DF7" w:rsidRDefault="00660DF7" w:rsidP="00660DF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660DF7">
                        <w:rPr>
                          <w:sz w:val="52"/>
                          <w:szCs w:val="52"/>
                          <w:lang w:val="en-US"/>
                        </w:rPr>
                        <w:t>SLIDES 4</w:t>
                      </w:r>
                    </w:p>
                  </w:txbxContent>
                </v:textbox>
              </v:rect>
            </w:pict>
          </mc:Fallback>
        </mc:AlternateContent>
      </w:r>
      <w:r w:rsidR="00E21BA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6C2EB" wp14:editId="1F89C189">
                <wp:simplePos x="0" y="0"/>
                <wp:positionH relativeFrom="column">
                  <wp:posOffset>3810</wp:posOffset>
                </wp:positionH>
                <wp:positionV relativeFrom="paragraph">
                  <wp:posOffset>133350</wp:posOffset>
                </wp:positionV>
                <wp:extent cx="9098280" cy="48387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280" cy="483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0DFF" w14:textId="216836D5" w:rsidR="00660DF7" w:rsidRPr="00660DF7" w:rsidRDefault="00660DF7" w:rsidP="00660DF7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TEXT AND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6C2EB" id="Rectangle 1" o:spid="_x0000_s1027" style="position:absolute;margin-left:.3pt;margin-top:10.5pt;width:716.4pt;height:3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" fillcolor="white [3201]" strokecolor="#70ad47 [3209]" strokeweight="2pt">
                <v:stroke endcap="round"/>
                <v:textbox>
                  <w:txbxContent>
                    <w:p w14:paraId="1DB40DFF" w14:textId="216836D5" w:rsidR="00660DF7" w:rsidRPr="00660DF7" w:rsidRDefault="00660DF7" w:rsidP="00660DF7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TEXT AND PARAGRAPH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1BA4" w:rsidRPr="00E21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21BA4"/>
    <w:rsid w:val="000463DB"/>
    <w:rsid w:val="00064327"/>
    <w:rsid w:val="004B32A1"/>
    <w:rsid w:val="00652C23"/>
    <w:rsid w:val="00660DF7"/>
    <w:rsid w:val="00C87C25"/>
    <w:rsid w:val="00E21BA4"/>
    <w:rsid w:val="00E6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698B"/>
  <w15:docId w15:val="{A9E5384C-C024-458A-A44A-1B747ED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ta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130.20390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0AE3-2089-457F-8712-6BD32F66E9A3}"/>
      </w:docPartPr>
      <w:docPartBody>
        <w:p w:rsidR="007550F9" w:rsidRDefault="007550F9">
          <w:r w:rsidRPr="008471D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A"/>
    <w:rsid w:val="005657DA"/>
    <w:rsid w:val="005C455A"/>
    <w:rsid w:val="007550F9"/>
    <w:rsid w:val="00D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0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jeya manoharan</cp:lastModifiedBy>
  <cp:revision>4</cp:revision>
  <dcterms:created xsi:type="dcterms:W3CDTF">2020-01-17T12:31:00Z</dcterms:created>
  <dcterms:modified xsi:type="dcterms:W3CDTF">2020-01-17T12:33:00Z</dcterms:modified>
</cp:coreProperties>
</file>